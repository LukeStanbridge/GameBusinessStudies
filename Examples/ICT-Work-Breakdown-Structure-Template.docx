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EAC5" w14:textId="40698018" w:rsidR="009155D8" w:rsidRPr="00FC319E" w:rsidRDefault="00FC319E" w:rsidP="009155D8">
      <w:pPr>
        <w:pStyle w:val="Header"/>
        <w:rPr>
          <w:rFonts w:ascii="Century Gothic" w:hAnsi="Century Gothic"/>
          <w:b/>
          <w:color w:val="385623" w:themeColor="accent6" w:themeShade="80"/>
          <w:sz w:val="20"/>
          <w:szCs w:val="20"/>
        </w:rPr>
      </w:pPr>
      <w:r w:rsidRPr="00FC319E">
        <w:rPr>
          <w:rFonts w:ascii="Century Gothic" w:eastAsia="Times New Roman" w:hAnsi="Century Gothic" w:cs="Times New Roman"/>
          <w:b/>
          <w:color w:val="808080" w:themeColor="background1" w:themeShade="80"/>
          <w:sz w:val="36"/>
          <w:szCs w:val="44"/>
        </w:rPr>
        <w:t>WORK BREAKDOWN STRUCTURE TREE DIAGRAM</w:t>
      </w:r>
      <w:r w:rsidR="009155D8" w:rsidRPr="00FC319E">
        <w:rPr>
          <w:rFonts w:ascii="Century Gothic" w:eastAsia="Times New Roman" w:hAnsi="Century Gothic" w:cs="Times New Roman"/>
          <w:b/>
          <w:color w:val="808080" w:themeColor="background1" w:themeShade="80"/>
          <w:sz w:val="36"/>
          <w:szCs w:val="44"/>
        </w:rPr>
        <w:t xml:space="preserve">      </w:t>
      </w:r>
    </w:p>
    <w:p w14:paraId="6F8D952E" w14:textId="77777777" w:rsidR="006F5384" w:rsidRPr="00113629" w:rsidRDefault="006F5384">
      <w:pPr>
        <w:rPr>
          <w:rFonts w:ascii="Century Gothic" w:hAnsi="Century Gothic"/>
          <w:sz w:val="20"/>
          <w:szCs w:val="20"/>
        </w:rPr>
      </w:pPr>
    </w:p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FC319E" w14:paraId="100C1995" w14:textId="77777777" w:rsidTr="00FC319E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25A0EB3E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96D61CC" w14:textId="35247155"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526FA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VR Training Applications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644D9265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EF60AE1" w14:textId="3E85DCE2" w:rsidR="003C7519" w:rsidRPr="00FC319E" w:rsidRDefault="006A285A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General Games Company</w:t>
            </w:r>
          </w:p>
        </w:tc>
      </w:tr>
      <w:tr w:rsidR="003C7519" w:rsidRPr="00FC319E" w14:paraId="2E83B47D" w14:textId="77777777" w:rsidTr="00FC319E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3B3E1350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777C804" w14:textId="3A01F0B0"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6C2FFB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Edward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29412722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387097C" w14:textId="6F0D9AD2"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6A285A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12/08/2022</w:t>
            </w:r>
          </w:p>
        </w:tc>
      </w:tr>
    </w:tbl>
    <w:p w14:paraId="0DAFDC1B" w14:textId="77777777" w:rsidR="003C7519" w:rsidRPr="00FC319E" w:rsidRDefault="003C7519">
      <w:pPr>
        <w:rPr>
          <w:rFonts w:ascii="Century Gothic" w:hAnsi="Century Gothic"/>
          <w:sz w:val="20"/>
          <w:szCs w:val="20"/>
        </w:rPr>
      </w:pPr>
    </w:p>
    <w:p w14:paraId="2E9BB03B" w14:textId="77777777" w:rsidR="008D4662" w:rsidRPr="00FC319E" w:rsidRDefault="008D4662">
      <w:pPr>
        <w:rPr>
          <w:rFonts w:ascii="Century Gothic" w:hAnsi="Century Gothic"/>
          <w:sz w:val="20"/>
          <w:szCs w:val="20"/>
        </w:rPr>
      </w:pPr>
    </w:p>
    <w:p w14:paraId="25C498A8" w14:textId="77777777" w:rsidR="008D4662" w:rsidRPr="00FC319E" w:rsidRDefault="008D4662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8F7058" wp14:editId="26D5D1DD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648E9" w14:textId="4167F5C6" w:rsidR="00997AA0" w:rsidRPr="00997AA0" w:rsidRDefault="00997AA0" w:rsidP="00997A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ICT System Upgrades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718F705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64648E9" w14:textId="4167F5C6" w:rsidR="00997AA0" w:rsidRPr="00997AA0" w:rsidRDefault="00997AA0" w:rsidP="00997AA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ICT System Upgrades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213AFA" w14:textId="77777777" w:rsidR="003C7519" w:rsidRPr="00FC319E" w:rsidRDefault="003C7519">
      <w:pPr>
        <w:rPr>
          <w:rFonts w:ascii="Century Gothic" w:hAnsi="Century Gothic"/>
          <w:sz w:val="20"/>
          <w:szCs w:val="20"/>
        </w:rPr>
      </w:pPr>
    </w:p>
    <w:p w14:paraId="4FE04968" w14:textId="082478BE" w:rsidR="00846E38" w:rsidRDefault="008D4662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A8588FC" wp14:editId="185BF5D8">
                <wp:simplePos x="0" y="0"/>
                <wp:positionH relativeFrom="column">
                  <wp:posOffset>4545330</wp:posOffset>
                </wp:positionH>
                <wp:positionV relativeFrom="paragraph">
                  <wp:posOffset>111125</wp:posOffset>
                </wp:positionV>
                <wp:extent cx="9525" cy="352425"/>
                <wp:effectExtent l="0" t="0" r="28575" b="28575"/>
                <wp:wrapThrough wrapText="bothSides">
                  <wp:wrapPolygon edited="0">
                    <wp:start x="0" y="0"/>
                    <wp:lineTo x="0" y="22184"/>
                    <wp:lineTo x="43200" y="22184"/>
                    <wp:lineTo x="43200" y="0"/>
                    <wp:lineTo x="0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715B9" id="Straight Connector 41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pt,8.75pt" to="358.6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6A6D0AA6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43E7A69" w14:textId="4EC88925" w:rsidR="00846E38" w:rsidRPr="00846E38" w:rsidRDefault="001240D7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6AD1D7" wp14:editId="33E49884">
                <wp:simplePos x="0" y="0"/>
                <wp:positionH relativeFrom="column">
                  <wp:posOffset>2259330</wp:posOffset>
                </wp:positionH>
                <wp:positionV relativeFrom="paragraph">
                  <wp:posOffset>151130</wp:posOffset>
                </wp:positionV>
                <wp:extent cx="4867275" cy="9525"/>
                <wp:effectExtent l="0" t="0" r="28575" b="28575"/>
                <wp:wrapThrough wrapText="bothSides">
                  <wp:wrapPolygon edited="0">
                    <wp:start x="0" y="0"/>
                    <wp:lineTo x="0" y="43200"/>
                    <wp:lineTo x="21642" y="43200"/>
                    <wp:lineTo x="21642" y="0"/>
                    <wp:lineTo x="0" y="0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3A801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9pt,11.9pt" to="561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1BEB14DE" w14:textId="1EBCDF20" w:rsidR="00846E38" w:rsidRPr="00846E38" w:rsidRDefault="001240D7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88804C" wp14:editId="26DFBA1C">
                <wp:simplePos x="0" y="0"/>
                <wp:positionH relativeFrom="column">
                  <wp:posOffset>2268855</wp:posOffset>
                </wp:positionH>
                <wp:positionV relativeFrom="paragraph">
                  <wp:posOffset>5715</wp:posOffset>
                </wp:positionV>
                <wp:extent cx="0" cy="426720"/>
                <wp:effectExtent l="0" t="0" r="38100" b="30480"/>
                <wp:wrapThrough wrapText="bothSides">
                  <wp:wrapPolygon edited="0">
                    <wp:start x="-1" y="0"/>
                    <wp:lineTo x="-1" y="22179"/>
                    <wp:lineTo x="-1" y="22179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0E96F" id="Straight Connector 4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45pt" to="178.6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C55D2B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D8EA01" wp14:editId="5689AD16">
                <wp:simplePos x="0" y="0"/>
                <wp:positionH relativeFrom="column">
                  <wp:posOffset>7126605</wp:posOffset>
                </wp:positionH>
                <wp:positionV relativeFrom="paragraph">
                  <wp:posOffset>5715</wp:posOffset>
                </wp:positionV>
                <wp:extent cx="0" cy="443865"/>
                <wp:effectExtent l="0" t="0" r="38100" b="32385"/>
                <wp:wrapThrough wrapText="bothSides">
                  <wp:wrapPolygon edited="0">
                    <wp:start x="-1" y="0"/>
                    <wp:lineTo x="-1" y="22249"/>
                    <wp:lineTo x="-1" y="22249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8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459F0" id="Straight Connector 59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1.15pt,.45pt" to="561.1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248C52E8" w14:textId="6E7314B2" w:rsidR="00846E38" w:rsidRPr="00846E38" w:rsidRDefault="00C55D2B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2CC78F" wp14:editId="2871C435">
                <wp:simplePos x="0" y="0"/>
                <wp:positionH relativeFrom="column">
                  <wp:posOffset>6238240</wp:posOffset>
                </wp:positionH>
                <wp:positionV relativeFrom="paragraph">
                  <wp:posOffset>51435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8E515" w14:textId="201DBA37" w:rsidR="008D4662" w:rsidRDefault="005405B1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Laptops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B2CC78F" id="TextBox 17" o:spid="_x0000_s1027" type="#_x0000_t202" style="position:absolute;margin-left:491.2pt;margin-top:4.0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3A8E515" w14:textId="201DBA37" w:rsidR="008D4662" w:rsidRDefault="005405B1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Laptops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43E24" wp14:editId="7AF0DC0C">
                <wp:simplePos x="0" y="0"/>
                <wp:positionH relativeFrom="column">
                  <wp:posOffset>1294765</wp:posOffset>
                </wp:positionH>
                <wp:positionV relativeFrom="paragraph">
                  <wp:posOffset>60960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19C73" w14:textId="74686C6F" w:rsidR="008D4662" w:rsidRDefault="005405B1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Game Engine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E443E24" id="TextBox 4" o:spid="_x0000_s1028" type="#_x0000_t202" style="position:absolute;margin-left:101.95pt;margin-top:4.8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3319C73" w14:textId="74686C6F" w:rsidR="008D4662" w:rsidRDefault="005405B1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Game Engine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65541FC" w14:textId="0A9FEAC3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FD120C2" w14:textId="6837AC15" w:rsidR="00846E38" w:rsidRPr="00846E38" w:rsidRDefault="005842E3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BAC49" wp14:editId="5439B4C3">
                <wp:simplePos x="0" y="0"/>
                <wp:positionH relativeFrom="column">
                  <wp:posOffset>2267585</wp:posOffset>
                </wp:positionH>
                <wp:positionV relativeFrom="paragraph">
                  <wp:posOffset>12065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15E04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.95pt" to="178.5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14292B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73B09" wp14:editId="57118D15">
                <wp:simplePos x="0" y="0"/>
                <wp:positionH relativeFrom="column">
                  <wp:posOffset>7125335</wp:posOffset>
                </wp:positionH>
                <wp:positionV relativeFrom="paragraph">
                  <wp:posOffset>74295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04BCF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05pt,5.85pt" to="561.0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14E2A5DE" w14:textId="581AF0B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560204FF" w14:textId="1AC5990F" w:rsidR="00846E38" w:rsidRPr="00846E38" w:rsidRDefault="005842E3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A730C3" wp14:editId="46CF5E5A">
                <wp:simplePos x="0" y="0"/>
                <wp:positionH relativeFrom="column">
                  <wp:posOffset>5612130</wp:posOffset>
                </wp:positionH>
                <wp:positionV relativeFrom="paragraph">
                  <wp:posOffset>84455</wp:posOffset>
                </wp:positionV>
                <wp:extent cx="0" cy="476250"/>
                <wp:effectExtent l="0" t="0" r="38100" b="1905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992CB" id="Straight Connector 6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9pt,6.65pt" to="441.9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BD99AA" wp14:editId="437469B1">
                <wp:simplePos x="0" y="0"/>
                <wp:positionH relativeFrom="column">
                  <wp:posOffset>2272665</wp:posOffset>
                </wp:positionH>
                <wp:positionV relativeFrom="paragraph">
                  <wp:posOffset>14605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83D43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1.15pt" to="178.9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06C2C1" wp14:editId="24AE43DC">
                <wp:simplePos x="0" y="0"/>
                <wp:positionH relativeFrom="column">
                  <wp:posOffset>748665</wp:posOffset>
                </wp:positionH>
                <wp:positionV relativeFrom="paragraph">
                  <wp:posOffset>52705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6DD79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4.15pt" to="58.9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F80EF37" wp14:editId="0E69BD31">
                <wp:simplePos x="0" y="0"/>
                <wp:positionH relativeFrom="column">
                  <wp:posOffset>3686810</wp:posOffset>
                </wp:positionH>
                <wp:positionV relativeFrom="paragraph">
                  <wp:posOffset>52705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15C00" id="Straight Connector 44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pt,4.15pt" to="290.3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25C7A6" wp14:editId="4FC92FB1">
                <wp:simplePos x="0" y="0"/>
                <wp:positionH relativeFrom="column">
                  <wp:posOffset>735330</wp:posOffset>
                </wp:positionH>
                <wp:positionV relativeFrom="paragraph">
                  <wp:posOffset>55245</wp:posOffset>
                </wp:positionV>
                <wp:extent cx="296227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020D6" id="Straight Connector 5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4.35pt" to="29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7DB29" wp14:editId="7F6D513E">
                <wp:simplePos x="0" y="0"/>
                <wp:positionH relativeFrom="column">
                  <wp:posOffset>8563610</wp:posOffset>
                </wp:positionH>
                <wp:positionV relativeFrom="paragraph">
                  <wp:posOffset>84455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A332D" id="Straight Connector 6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4.3pt,6.65pt" to="674.3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67943" wp14:editId="1FD2BCAC">
                <wp:simplePos x="0" y="0"/>
                <wp:positionH relativeFrom="column">
                  <wp:posOffset>7125970</wp:posOffset>
                </wp:positionH>
                <wp:positionV relativeFrom="paragraph">
                  <wp:posOffset>74930</wp:posOffset>
                </wp:positionV>
                <wp:extent cx="9525" cy="466725"/>
                <wp:effectExtent l="0" t="0" r="19050" b="19050"/>
                <wp:wrapThrough wrapText="bothSides">
                  <wp:wrapPolygon edited="0">
                    <wp:start x="0" y="0"/>
                    <wp:lineTo x="0" y="22041"/>
                    <wp:lineTo x="43200" y="22041"/>
                    <wp:lineTo x="43200" y="0"/>
                    <wp:lineTo x="0" y="0"/>
                  </wp:wrapPolygon>
                </wp:wrapThrough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677B8" id="Straight Connector 6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1pt,5.9pt" to="561.8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F57403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2E476" wp14:editId="729CE3C7">
                <wp:simplePos x="0" y="0"/>
                <wp:positionH relativeFrom="column">
                  <wp:posOffset>5602605</wp:posOffset>
                </wp:positionH>
                <wp:positionV relativeFrom="paragraph">
                  <wp:posOffset>88265</wp:posOffset>
                </wp:positionV>
                <wp:extent cx="296227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92244" id="Straight Connector 6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15pt,6.95pt" to="674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F57403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0F299" wp14:editId="07DB4C92">
                <wp:simplePos x="0" y="0"/>
                <wp:positionH relativeFrom="column">
                  <wp:posOffset>6478905</wp:posOffset>
                </wp:positionH>
                <wp:positionV relativeFrom="paragraph">
                  <wp:posOffset>227330</wp:posOffset>
                </wp:positionV>
                <wp:extent cx="1247775" cy="542290"/>
                <wp:effectExtent l="57150" t="38100" r="85725" b="86360"/>
                <wp:wrapThrough wrapText="bothSides">
                  <wp:wrapPolygon edited="0">
                    <wp:start x="-989" y="-1518"/>
                    <wp:lineTo x="-989" y="22763"/>
                    <wp:lineTo x="-660" y="24281"/>
                    <wp:lineTo x="22424" y="24281"/>
                    <wp:lineTo x="22424" y="23522"/>
                    <wp:lineTo x="22754" y="12141"/>
                    <wp:lineTo x="22754" y="-1518"/>
                    <wp:lineTo x="-989" y="-1518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2EF9E" w14:textId="10921D13" w:rsidR="008D4662" w:rsidRPr="001240D7" w:rsidRDefault="001240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Hardware requirements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0F299" id="TextBox 19" o:spid="_x0000_s1029" type="#_x0000_t202" style="position:absolute;margin-left:510.15pt;margin-top:17.9pt;width:98.25pt;height:42.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EB2EF9E" w14:textId="10921D13" w:rsidR="008D4662" w:rsidRPr="001240D7" w:rsidRDefault="001240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Hardware requirements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7403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8E3B09" wp14:editId="03153983">
                <wp:simplePos x="0" y="0"/>
                <wp:positionH relativeFrom="column">
                  <wp:posOffset>4964430</wp:posOffset>
                </wp:positionH>
                <wp:positionV relativeFrom="paragraph">
                  <wp:posOffset>217805</wp:posOffset>
                </wp:positionV>
                <wp:extent cx="1257300" cy="542290"/>
                <wp:effectExtent l="57150" t="38100" r="76200" b="86360"/>
                <wp:wrapThrough wrapText="bothSides">
                  <wp:wrapPolygon edited="0">
                    <wp:start x="-982" y="-1518"/>
                    <wp:lineTo x="-982" y="22763"/>
                    <wp:lineTo x="-655" y="24281"/>
                    <wp:lineTo x="22255" y="24281"/>
                    <wp:lineTo x="22255" y="23522"/>
                    <wp:lineTo x="22582" y="12141"/>
                    <wp:lineTo x="22582" y="-1518"/>
                    <wp:lineTo x="-982" y="-1518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770C1" w14:textId="0023DFAA" w:rsidR="008D4662" w:rsidRDefault="00A46C5B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Work requirements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E3B09" id="TextBox 18" o:spid="_x0000_s1030" type="#_x0000_t202" style="position:absolute;margin-left:390.9pt;margin-top:17.15pt;width:99pt;height:42.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3B770C1" w14:textId="0023DFAA" w:rsidR="008D4662" w:rsidRDefault="00A46C5B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Work requirements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7403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087CA" wp14:editId="604BFA1B">
                <wp:simplePos x="0" y="0"/>
                <wp:positionH relativeFrom="column">
                  <wp:posOffset>7964805</wp:posOffset>
                </wp:positionH>
                <wp:positionV relativeFrom="paragraph">
                  <wp:posOffset>217805</wp:posOffset>
                </wp:positionV>
                <wp:extent cx="1247775" cy="542290"/>
                <wp:effectExtent l="57150" t="38100" r="85725" b="86360"/>
                <wp:wrapThrough wrapText="bothSides">
                  <wp:wrapPolygon edited="0">
                    <wp:start x="-989" y="-1518"/>
                    <wp:lineTo x="-989" y="22763"/>
                    <wp:lineTo x="-660" y="24281"/>
                    <wp:lineTo x="22424" y="24281"/>
                    <wp:lineTo x="22424" y="23522"/>
                    <wp:lineTo x="22754" y="12141"/>
                    <wp:lineTo x="22754" y="-1518"/>
                    <wp:lineTo x="-989" y="-1518"/>
                  </wp:wrapPolygon>
                </wp:wrapThrough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51BB" w14:textId="02FE632F" w:rsidR="008D4662" w:rsidRPr="009B376D" w:rsidRDefault="009B376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Cost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087CA" id="TextBox 20" o:spid="_x0000_s1031" type="#_x0000_t202" style="position:absolute;margin-left:627.15pt;margin-top:17.15pt;width:98.25pt;height:42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65B251BB" w14:textId="02FE632F" w:rsidR="008D4662" w:rsidRPr="009B376D" w:rsidRDefault="009B376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Cost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7403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A85C49" wp14:editId="65F5430B">
                <wp:simplePos x="0" y="0"/>
                <wp:positionH relativeFrom="column">
                  <wp:posOffset>7964805</wp:posOffset>
                </wp:positionH>
                <wp:positionV relativeFrom="paragraph">
                  <wp:posOffset>998855</wp:posOffset>
                </wp:positionV>
                <wp:extent cx="1257300" cy="2479040"/>
                <wp:effectExtent l="57150" t="38100" r="76200" b="92710"/>
                <wp:wrapThrough wrapText="bothSides">
                  <wp:wrapPolygon edited="0">
                    <wp:start x="-982" y="-332"/>
                    <wp:lineTo x="-982" y="21910"/>
                    <wp:lineTo x="-655" y="22242"/>
                    <wp:lineTo x="22255" y="22242"/>
                    <wp:lineTo x="22582" y="21246"/>
                    <wp:lineTo x="22582" y="-332"/>
                    <wp:lineTo x="-982" y="-332"/>
                  </wp:wrapPolygon>
                </wp:wrapThrough>
                <wp:docPr id="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47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036C" w14:textId="33C78DF7" w:rsidR="001C615A" w:rsidRDefault="001C615A" w:rsidP="001C615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 Buy new</w:t>
                            </w:r>
                          </w:p>
                          <w:p w14:paraId="099E1167" w14:textId="100E59A3" w:rsidR="001C615A" w:rsidRDefault="001C615A" w:rsidP="001C615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CA579B0" w14:textId="6B6B79A1" w:rsidR="001C615A" w:rsidRDefault="001C615A" w:rsidP="001C615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 Leasing or renting options</w:t>
                            </w:r>
                          </w:p>
                          <w:p w14:paraId="1525FAA5" w14:textId="6D0D47CF" w:rsidR="001C615A" w:rsidRDefault="001C615A" w:rsidP="001C615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188AF0F" w14:textId="4B4B225C" w:rsidR="001C615A" w:rsidRDefault="001C615A" w:rsidP="001C615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 Cost to fix or maintain</w:t>
                            </w:r>
                          </w:p>
                          <w:p w14:paraId="1C71FF10" w14:textId="5C52C1E8" w:rsidR="001C615A" w:rsidRDefault="001C615A" w:rsidP="001C615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6DE5CADA" w14:textId="0A46F508" w:rsidR="001C615A" w:rsidRDefault="001C615A" w:rsidP="001C615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3.4 Consider upgrades over time.</w:t>
                            </w:r>
                          </w:p>
                          <w:p w14:paraId="5F32E0DD" w14:textId="3DE95786" w:rsidR="007E16DE" w:rsidRDefault="007E16DE" w:rsidP="001C615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BCF9655" w14:textId="428BAE10" w:rsidR="007E16DE" w:rsidRPr="009A6136" w:rsidRDefault="007E16DE" w:rsidP="001C615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3.5 Estimate productive life span of laptop</w:t>
                            </w:r>
                          </w:p>
                          <w:p w14:paraId="62998FA4" w14:textId="14345D98" w:rsidR="00F57403" w:rsidRPr="009A6136" w:rsidRDefault="00F57403" w:rsidP="00F574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5C49" id="TextBox 12" o:spid="_x0000_s1032" type="#_x0000_t202" style="position:absolute;margin-left:627.15pt;margin-top:78.65pt;width:99pt;height:19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A01036C" w14:textId="33C78DF7" w:rsidR="001C615A" w:rsidRDefault="001C615A" w:rsidP="001C615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 Buy new</w:t>
                      </w:r>
                    </w:p>
                    <w:p w14:paraId="099E1167" w14:textId="100E59A3" w:rsidR="001C615A" w:rsidRDefault="001C615A" w:rsidP="001C615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CA579B0" w14:textId="6B6B79A1" w:rsidR="001C615A" w:rsidRDefault="001C615A" w:rsidP="001C615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 Leasing or renting options</w:t>
                      </w:r>
                    </w:p>
                    <w:p w14:paraId="1525FAA5" w14:textId="6D0D47CF" w:rsidR="001C615A" w:rsidRDefault="001C615A" w:rsidP="001C615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188AF0F" w14:textId="4B4B225C" w:rsidR="001C615A" w:rsidRDefault="001C615A" w:rsidP="001C615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 Cost to fix or maintain</w:t>
                      </w:r>
                    </w:p>
                    <w:p w14:paraId="1C71FF10" w14:textId="5C52C1E8" w:rsidR="001C615A" w:rsidRDefault="001C615A" w:rsidP="001C615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6DE5CADA" w14:textId="0A46F508" w:rsidR="001C615A" w:rsidRDefault="001C615A" w:rsidP="001C615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3.4 Consider upgrades over time.</w:t>
                      </w:r>
                    </w:p>
                    <w:p w14:paraId="5F32E0DD" w14:textId="3DE95786" w:rsidR="007E16DE" w:rsidRDefault="007E16DE" w:rsidP="001C615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BCF9655" w14:textId="428BAE10" w:rsidR="007E16DE" w:rsidRPr="009A6136" w:rsidRDefault="007E16DE" w:rsidP="001C615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3.5 Estimate productive life span of laptop</w:t>
                      </w:r>
                    </w:p>
                    <w:p w14:paraId="62998FA4" w14:textId="14345D98" w:rsidR="00F57403" w:rsidRPr="009A6136" w:rsidRDefault="00F57403" w:rsidP="00F5740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6869231" w14:textId="23E3BB32" w:rsidR="00846E38" w:rsidRPr="00846E38" w:rsidRDefault="005842E3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6D726" wp14:editId="2E38CDDC">
                <wp:simplePos x="0" y="0"/>
                <wp:positionH relativeFrom="column">
                  <wp:posOffset>135255</wp:posOffset>
                </wp:positionH>
                <wp:positionV relativeFrom="paragraph">
                  <wp:posOffset>43180</wp:posOffset>
                </wp:positionV>
                <wp:extent cx="1236345" cy="542290"/>
                <wp:effectExtent l="57150" t="38100" r="78105" b="86360"/>
                <wp:wrapThrough wrapText="bothSides">
                  <wp:wrapPolygon edited="0">
                    <wp:start x="-998" y="-1518"/>
                    <wp:lineTo x="-998" y="22763"/>
                    <wp:lineTo x="-666" y="24281"/>
                    <wp:lineTo x="22299" y="24281"/>
                    <wp:lineTo x="22299" y="23522"/>
                    <wp:lineTo x="22632" y="12141"/>
                    <wp:lineTo x="22632" y="-1518"/>
                    <wp:lineTo x="-998" y="-1518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34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1C171" w14:textId="3161C78E" w:rsidR="008D4662" w:rsidRDefault="007B71B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Pick </w:t>
                            </w:r>
                            <w:r w:rsidR="005405B1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game engine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6D726" id="TextBox 8" o:spid="_x0000_s1033" type="#_x0000_t202" style="position:absolute;margin-left:10.65pt;margin-top:3.4pt;width:97.35pt;height:42.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501C171" w14:textId="3161C78E" w:rsidR="008D4662" w:rsidRDefault="007B71B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Pick </w:t>
                      </w:r>
                      <w:r w:rsidR="005405B1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game engine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DF2D4E" wp14:editId="5EA474F9">
                <wp:simplePos x="0" y="0"/>
                <wp:positionH relativeFrom="column">
                  <wp:posOffset>3107055</wp:posOffset>
                </wp:positionH>
                <wp:positionV relativeFrom="paragraph">
                  <wp:posOffset>57150</wp:posOffset>
                </wp:positionV>
                <wp:extent cx="1209675" cy="542290"/>
                <wp:effectExtent l="57150" t="38100" r="85725" b="86360"/>
                <wp:wrapThrough wrapText="bothSides">
                  <wp:wrapPolygon edited="0">
                    <wp:start x="-1020" y="-1518"/>
                    <wp:lineTo x="-1020" y="22763"/>
                    <wp:lineTo x="-680" y="24281"/>
                    <wp:lineTo x="22450" y="24281"/>
                    <wp:lineTo x="22450" y="23522"/>
                    <wp:lineTo x="22791" y="12141"/>
                    <wp:lineTo x="22791" y="-1518"/>
                    <wp:lineTo x="-1020" y="-1518"/>
                  </wp:wrapPolygon>
                </wp:wrapThrough>
                <wp:docPr id="1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422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mpd="sng">
                          <a:solidFill>
                            <a:srgbClr val="A5A5A5"/>
                          </a:solidFill>
                        </a:ln>
                        <a:effectLst>
                          <a:outerShdw blurRad="50800" dist="12700" dir="5400000" algn="t" rotWithShape="0">
                            <a:sysClr val="window" lastClr="FFFFFF">
                              <a:lumMod val="75000"/>
                              <a:alpha val="40000"/>
                            </a:sysClr>
                          </a:outerShdw>
                        </a:effectLst>
                      </wps:spPr>
                      <wps:txbx>
                        <w:txbxContent>
                          <w:p w14:paraId="66D09567" w14:textId="074F80C8" w:rsidR="005B2D85" w:rsidRPr="006C6400" w:rsidRDefault="006C6400" w:rsidP="005B2D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Decide on version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F2D4E" id="TextBox 9" o:spid="_x0000_s1034" type="#_x0000_t202" style="position:absolute;margin-left:244.65pt;margin-top:4.5pt;width:95.25pt;height:42.7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" fillcolor="window" strokecolor="#a5a5a5" strokeweight="1pt">
                <v:shadow on="t" color="#bfbfbf" opacity="26214f" origin=",-.5" offset="0,1pt"/>
                <v:textbox>
                  <w:txbxContent>
                    <w:p w14:paraId="66D09567" w14:textId="074F80C8" w:rsidR="005B2D85" w:rsidRPr="006C6400" w:rsidRDefault="006C6400" w:rsidP="005B2D8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Decide on version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25B664" wp14:editId="3498A2A5">
                <wp:simplePos x="0" y="0"/>
                <wp:positionH relativeFrom="column">
                  <wp:posOffset>3097530</wp:posOffset>
                </wp:positionH>
                <wp:positionV relativeFrom="paragraph">
                  <wp:posOffset>824230</wp:posOffset>
                </wp:positionV>
                <wp:extent cx="1219200" cy="2469515"/>
                <wp:effectExtent l="57150" t="38100" r="76200" b="102235"/>
                <wp:wrapThrough wrapText="bothSides">
                  <wp:wrapPolygon edited="0">
                    <wp:start x="-1013" y="-333"/>
                    <wp:lineTo x="-1013" y="21994"/>
                    <wp:lineTo x="-675" y="22328"/>
                    <wp:lineTo x="22275" y="22328"/>
                    <wp:lineTo x="22613" y="21328"/>
                    <wp:lineTo x="22613" y="-333"/>
                    <wp:lineTo x="-1013" y="-333"/>
                  </wp:wrapPolygon>
                </wp:wrapThrough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69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99754" w14:textId="643354EB" w:rsidR="008D4662" w:rsidRDefault="009B376D" w:rsidP="000926F6">
                            <w:pPr>
                              <w:pStyle w:val="NormalWeb"/>
                              <w:numPr>
                                <w:ilvl w:val="1"/>
                                <w:numId w:val="13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Research different each version category compared to game requirements</w:t>
                            </w:r>
                          </w:p>
                          <w:p w14:paraId="204DB249" w14:textId="77777777" w:rsidR="000926F6" w:rsidRDefault="000926F6" w:rsidP="000926F6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14:paraId="0675A0BF" w14:textId="32D09A9C" w:rsidR="009B376D" w:rsidRPr="000926F6" w:rsidRDefault="000926F6" w:rsidP="009B376D">
                            <w:pPr>
                              <w:pStyle w:val="NormalWeb"/>
                              <w:numPr>
                                <w:ilvl w:val="1"/>
                                <w:numId w:val="13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What factors are involved when updating or maintaining the version.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B664" id="TextBox 14" o:spid="_x0000_s1035" type="#_x0000_t202" style="position:absolute;margin-left:243.9pt;margin-top:64.9pt;width:96pt;height:194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58D99754" w14:textId="643354EB" w:rsidR="008D4662" w:rsidRDefault="009B376D" w:rsidP="000926F6">
                      <w:pPr>
                        <w:pStyle w:val="NormalWeb"/>
                        <w:numPr>
                          <w:ilvl w:val="1"/>
                          <w:numId w:val="13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Research different each version category compared to game requirements</w:t>
                      </w:r>
                    </w:p>
                    <w:p w14:paraId="204DB249" w14:textId="77777777" w:rsidR="000926F6" w:rsidRDefault="000926F6" w:rsidP="000926F6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14:paraId="0675A0BF" w14:textId="32D09A9C" w:rsidR="009B376D" w:rsidRPr="000926F6" w:rsidRDefault="000926F6" w:rsidP="009B376D">
                      <w:pPr>
                        <w:pStyle w:val="NormalWeb"/>
                        <w:numPr>
                          <w:ilvl w:val="1"/>
                          <w:numId w:val="13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What factors are involved when updating or maintaining the version.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E0C25B" wp14:editId="0EC4F285">
                <wp:simplePos x="0" y="0"/>
                <wp:positionH relativeFrom="column">
                  <wp:posOffset>125730</wp:posOffset>
                </wp:positionH>
                <wp:positionV relativeFrom="paragraph">
                  <wp:posOffset>814705</wp:posOffset>
                </wp:positionV>
                <wp:extent cx="1257300" cy="2479040"/>
                <wp:effectExtent l="57150" t="38100" r="76200" b="92710"/>
                <wp:wrapThrough wrapText="bothSides">
                  <wp:wrapPolygon edited="0">
                    <wp:start x="-982" y="-332"/>
                    <wp:lineTo x="-982" y="21910"/>
                    <wp:lineTo x="-655" y="22242"/>
                    <wp:lineTo x="22255" y="22242"/>
                    <wp:lineTo x="22582" y="21246"/>
                    <wp:lineTo x="22582" y="-332"/>
                    <wp:lineTo x="-982" y="-332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47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9DD7C" w14:textId="5FB6613F" w:rsidR="008D4662" w:rsidRDefault="00A46C5B" w:rsidP="00240CCB">
                            <w:pPr>
                              <w:pStyle w:val="NormalWeb"/>
                              <w:numPr>
                                <w:ilvl w:val="1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What type of Games will the company be making?</w:t>
                            </w:r>
                          </w:p>
                          <w:p w14:paraId="72BD89E5" w14:textId="77777777" w:rsidR="00240CCB" w:rsidRDefault="00240CCB" w:rsidP="00240CCB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F273F5B" w14:textId="7044D0C6" w:rsidR="00240CCB" w:rsidRDefault="00240CCB" w:rsidP="00240CCB">
                            <w:pPr>
                              <w:pStyle w:val="NormalWeb"/>
                              <w:numPr>
                                <w:ilvl w:val="1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Consider the genres that the team is making</w:t>
                            </w:r>
                          </w:p>
                          <w:p w14:paraId="7525745E" w14:textId="77777777" w:rsidR="00240CCB" w:rsidRDefault="00240CCB" w:rsidP="00240CCB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F5D28BE" w14:textId="16E9BD35" w:rsidR="00A46C5B" w:rsidRDefault="00F70CB0" w:rsidP="00A46C5B">
                            <w:pPr>
                              <w:pStyle w:val="NormalWeb"/>
                              <w:numPr>
                                <w:ilvl w:val="1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Programming language that staff are best with.</w:t>
                            </w:r>
                          </w:p>
                          <w:p w14:paraId="69B6E45F" w14:textId="77777777" w:rsidR="00240CCB" w:rsidRDefault="00240CCB" w:rsidP="00240CC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25946799" w14:textId="1DA3A41A" w:rsidR="00A46C5B" w:rsidRDefault="00F70CB0" w:rsidP="00A46C5B">
                            <w:pPr>
                              <w:pStyle w:val="NormalWeb"/>
                              <w:numPr>
                                <w:ilvl w:val="1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Game budget</w:t>
                            </w:r>
                          </w:p>
                          <w:p w14:paraId="3D64590A" w14:textId="77777777" w:rsidR="00240CCB" w:rsidRDefault="00240CCB" w:rsidP="00240CCB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7ABD123" w14:textId="3A682126" w:rsidR="00240CCB" w:rsidRPr="009A6136" w:rsidRDefault="00F70CB0" w:rsidP="00A46C5B">
                            <w:pPr>
                              <w:pStyle w:val="NormalWeb"/>
                              <w:numPr>
                                <w:ilvl w:val="1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Hardware specifications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C25B" id="_x0000_s1036" type="#_x0000_t202" style="position:absolute;margin-left:9.9pt;margin-top:64.15pt;width:99pt;height:19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119DD7C" w14:textId="5FB6613F" w:rsidR="008D4662" w:rsidRDefault="00A46C5B" w:rsidP="00240CCB">
                      <w:pPr>
                        <w:pStyle w:val="NormalWeb"/>
                        <w:numPr>
                          <w:ilvl w:val="1"/>
                          <w:numId w:val="1"/>
                        </w:numPr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What type of Games will the company be making?</w:t>
                      </w:r>
                    </w:p>
                    <w:p w14:paraId="72BD89E5" w14:textId="77777777" w:rsidR="00240CCB" w:rsidRDefault="00240CCB" w:rsidP="00240CCB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F273F5B" w14:textId="7044D0C6" w:rsidR="00240CCB" w:rsidRDefault="00240CCB" w:rsidP="00240CCB">
                      <w:pPr>
                        <w:pStyle w:val="NormalWeb"/>
                        <w:numPr>
                          <w:ilvl w:val="1"/>
                          <w:numId w:val="1"/>
                        </w:numPr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Consider the genres that the team is making</w:t>
                      </w:r>
                    </w:p>
                    <w:p w14:paraId="7525745E" w14:textId="77777777" w:rsidR="00240CCB" w:rsidRDefault="00240CCB" w:rsidP="00240CCB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F5D28BE" w14:textId="16E9BD35" w:rsidR="00A46C5B" w:rsidRDefault="00F70CB0" w:rsidP="00A46C5B">
                      <w:pPr>
                        <w:pStyle w:val="NormalWeb"/>
                        <w:numPr>
                          <w:ilvl w:val="1"/>
                          <w:numId w:val="1"/>
                        </w:numPr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Programming language that staff are best with.</w:t>
                      </w:r>
                    </w:p>
                    <w:p w14:paraId="69B6E45F" w14:textId="77777777" w:rsidR="00240CCB" w:rsidRDefault="00240CCB" w:rsidP="00240CCB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25946799" w14:textId="1DA3A41A" w:rsidR="00A46C5B" w:rsidRDefault="00F70CB0" w:rsidP="00A46C5B">
                      <w:pPr>
                        <w:pStyle w:val="NormalWeb"/>
                        <w:numPr>
                          <w:ilvl w:val="1"/>
                          <w:numId w:val="1"/>
                        </w:numPr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Game budget</w:t>
                      </w:r>
                    </w:p>
                    <w:p w14:paraId="3D64590A" w14:textId="77777777" w:rsidR="00240CCB" w:rsidRDefault="00240CCB" w:rsidP="00240CCB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7ABD123" w14:textId="3A682126" w:rsidR="00240CCB" w:rsidRPr="009A6136" w:rsidRDefault="00F70CB0" w:rsidP="00A46C5B">
                      <w:pPr>
                        <w:pStyle w:val="NormalWeb"/>
                        <w:numPr>
                          <w:ilvl w:val="1"/>
                          <w:numId w:val="1"/>
                        </w:numPr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Hardware specifications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D125E2" wp14:editId="73B7AF1A">
                <wp:simplePos x="0" y="0"/>
                <wp:positionH relativeFrom="column">
                  <wp:posOffset>1687830</wp:posOffset>
                </wp:positionH>
                <wp:positionV relativeFrom="paragraph">
                  <wp:posOffset>824230</wp:posOffset>
                </wp:positionV>
                <wp:extent cx="1187450" cy="2469515"/>
                <wp:effectExtent l="57150" t="38100" r="69850" b="102235"/>
                <wp:wrapThrough wrapText="bothSides">
                  <wp:wrapPolygon edited="0">
                    <wp:start x="-1040" y="-333"/>
                    <wp:lineTo x="-1040" y="21994"/>
                    <wp:lineTo x="-693" y="22328"/>
                    <wp:lineTo x="22178" y="22328"/>
                    <wp:lineTo x="22524" y="21328"/>
                    <wp:lineTo x="22524" y="-333"/>
                    <wp:lineTo x="-1040" y="-333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69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498B2" w14:textId="2C9C3715" w:rsidR="00977458" w:rsidRDefault="00977458" w:rsidP="009F26E7">
                            <w:pPr>
                              <w:pStyle w:val="NormalWeb"/>
                              <w:numPr>
                                <w:ilvl w:val="1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What are the minimum requirements for each engines licensing</w:t>
                            </w:r>
                            <w:r w:rsidR="009F26E7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14:paraId="5E8EF00E" w14:textId="77777777" w:rsidR="009F26E7" w:rsidRDefault="009F26E7" w:rsidP="009F26E7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2D159492" w14:textId="4CA0758B" w:rsidR="009F26E7" w:rsidRDefault="009F26E7" w:rsidP="009F26E7">
                            <w:pPr>
                              <w:pStyle w:val="NormalWeb"/>
                              <w:numPr>
                                <w:ilvl w:val="1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Expected earnings from each game.</w:t>
                            </w:r>
                          </w:p>
                          <w:p w14:paraId="3B83B0E8" w14:textId="77777777" w:rsidR="009F26E7" w:rsidRDefault="009F26E7" w:rsidP="009F26E7">
                            <w:pPr>
                              <w:pStyle w:val="ListParagraph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9C090E7" w14:textId="73A58232" w:rsidR="009F26E7" w:rsidRDefault="009B376D" w:rsidP="009F26E7">
                            <w:pPr>
                              <w:pStyle w:val="NormalWeb"/>
                              <w:numPr>
                                <w:ilvl w:val="1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Cost benefits of creating your own engine.</w:t>
                            </w:r>
                          </w:p>
                          <w:p w14:paraId="4D33A8CB" w14:textId="77777777" w:rsidR="009F26E7" w:rsidRDefault="009F26E7" w:rsidP="009F26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2AFBA989" w14:textId="13A3AD49" w:rsidR="009F26E7" w:rsidRDefault="009F26E7" w:rsidP="009774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93B8C0F" w14:textId="77777777" w:rsidR="009F26E7" w:rsidRPr="008D4662" w:rsidRDefault="009F26E7" w:rsidP="009774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8AFA7F" w14:textId="2A38A68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25E2" id="TextBox 13" o:spid="_x0000_s1037" type="#_x0000_t202" style="position:absolute;margin-left:132.9pt;margin-top:64.9pt;width:93.5pt;height:194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A8498B2" w14:textId="2C9C3715" w:rsidR="00977458" w:rsidRDefault="00977458" w:rsidP="009F26E7">
                      <w:pPr>
                        <w:pStyle w:val="NormalWeb"/>
                        <w:numPr>
                          <w:ilvl w:val="1"/>
                          <w:numId w:val="5"/>
                        </w:numPr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What are the minimum requirements for each engines licensing</w:t>
                      </w:r>
                      <w:r w:rsidR="009F26E7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?</w:t>
                      </w:r>
                    </w:p>
                    <w:p w14:paraId="5E8EF00E" w14:textId="77777777" w:rsidR="009F26E7" w:rsidRDefault="009F26E7" w:rsidP="009F26E7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2D159492" w14:textId="4CA0758B" w:rsidR="009F26E7" w:rsidRDefault="009F26E7" w:rsidP="009F26E7">
                      <w:pPr>
                        <w:pStyle w:val="NormalWeb"/>
                        <w:numPr>
                          <w:ilvl w:val="1"/>
                          <w:numId w:val="5"/>
                        </w:numPr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Expected earnings from each game.</w:t>
                      </w:r>
                    </w:p>
                    <w:p w14:paraId="3B83B0E8" w14:textId="77777777" w:rsidR="009F26E7" w:rsidRDefault="009F26E7" w:rsidP="009F26E7">
                      <w:pPr>
                        <w:pStyle w:val="ListParagraph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9C090E7" w14:textId="73A58232" w:rsidR="009F26E7" w:rsidRDefault="009B376D" w:rsidP="009F26E7">
                      <w:pPr>
                        <w:pStyle w:val="NormalWeb"/>
                        <w:numPr>
                          <w:ilvl w:val="1"/>
                          <w:numId w:val="5"/>
                        </w:numPr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Cost benefits of creating your own engine.</w:t>
                      </w:r>
                    </w:p>
                    <w:p w14:paraId="4D33A8CB" w14:textId="77777777" w:rsidR="009F26E7" w:rsidRDefault="009F26E7" w:rsidP="009F26E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2AFBA989" w14:textId="13A3AD49" w:rsidR="009F26E7" w:rsidRDefault="009F26E7" w:rsidP="0097745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93B8C0F" w14:textId="77777777" w:rsidR="009F26E7" w:rsidRPr="008D4662" w:rsidRDefault="009F26E7" w:rsidP="0097745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68AFA7F" w14:textId="2A38A68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693599" wp14:editId="4724C827">
                <wp:simplePos x="0" y="0"/>
                <wp:positionH relativeFrom="column">
                  <wp:posOffset>1678305</wp:posOffset>
                </wp:positionH>
                <wp:positionV relativeFrom="paragraph">
                  <wp:posOffset>43180</wp:posOffset>
                </wp:positionV>
                <wp:extent cx="1209675" cy="542290"/>
                <wp:effectExtent l="57150" t="38100" r="85725" b="86360"/>
                <wp:wrapThrough wrapText="bothSides">
                  <wp:wrapPolygon edited="0">
                    <wp:start x="-1020" y="-1518"/>
                    <wp:lineTo x="-1020" y="22763"/>
                    <wp:lineTo x="-680" y="24281"/>
                    <wp:lineTo x="22450" y="24281"/>
                    <wp:lineTo x="22450" y="23522"/>
                    <wp:lineTo x="22791" y="12141"/>
                    <wp:lineTo x="22791" y="-1518"/>
                    <wp:lineTo x="-1020" y="-1518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CD2F5" w14:textId="6002B1EE" w:rsidR="008D4662" w:rsidRDefault="007B71B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Organise licensing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3599" id="_x0000_s1038" type="#_x0000_t202" style="position:absolute;margin-left:132.15pt;margin-top:3.4pt;width:95.25pt;height:4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09CD2F5" w14:textId="6002B1EE" w:rsidR="008D4662" w:rsidRDefault="007B71B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Organise licensing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7403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42B58F" wp14:editId="558CBCAD">
                <wp:simplePos x="0" y="0"/>
                <wp:positionH relativeFrom="column">
                  <wp:posOffset>6469380</wp:posOffset>
                </wp:positionH>
                <wp:positionV relativeFrom="paragraph">
                  <wp:posOffset>824230</wp:posOffset>
                </wp:positionV>
                <wp:extent cx="1257300" cy="2479040"/>
                <wp:effectExtent l="57150" t="38100" r="76200" b="92710"/>
                <wp:wrapThrough wrapText="bothSides">
                  <wp:wrapPolygon edited="0">
                    <wp:start x="-982" y="-332"/>
                    <wp:lineTo x="-982" y="21910"/>
                    <wp:lineTo x="-655" y="22242"/>
                    <wp:lineTo x="22255" y="22242"/>
                    <wp:lineTo x="22582" y="21246"/>
                    <wp:lineTo x="22582" y="-332"/>
                    <wp:lineTo x="-982" y="-332"/>
                  </wp:wrapPolygon>
                </wp:wrapThrough>
                <wp:docPr id="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47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E4D5" w14:textId="77777777" w:rsidR="00E86978" w:rsidRDefault="00BC3E4C" w:rsidP="00BC3E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2.1 </w:t>
                            </w:r>
                            <w:r w:rsidR="00E86978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Cost of parts</w:t>
                            </w:r>
                          </w:p>
                          <w:p w14:paraId="74105F3E" w14:textId="77777777" w:rsidR="00E86978" w:rsidRDefault="00E86978" w:rsidP="00BC3E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1EECB32" w14:textId="77777777" w:rsidR="00E86978" w:rsidRDefault="00E86978" w:rsidP="00BC3E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 Types of games being made</w:t>
                            </w:r>
                          </w:p>
                          <w:p w14:paraId="342C4BA0" w14:textId="77777777" w:rsidR="00E86978" w:rsidRDefault="00E86978" w:rsidP="00BC3E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1EAFC3A" w14:textId="77777777" w:rsidR="00E86978" w:rsidRDefault="00E86978" w:rsidP="00BC3E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 Storage requirements.</w:t>
                            </w:r>
                          </w:p>
                          <w:p w14:paraId="1C62D140" w14:textId="77777777" w:rsidR="00E86978" w:rsidRDefault="00E86978" w:rsidP="00BC3E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A66F090" w14:textId="77777777" w:rsidR="00E86978" w:rsidRDefault="00E86978" w:rsidP="00BC3E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2.4 RAM requirements.</w:t>
                            </w:r>
                          </w:p>
                          <w:p w14:paraId="1EFBF80C" w14:textId="77777777" w:rsidR="00E86978" w:rsidRDefault="00E86978" w:rsidP="00BC3E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00962B1" w14:textId="31DDB37F" w:rsidR="00BC3E4C" w:rsidRPr="009A6136" w:rsidRDefault="00E86978" w:rsidP="00BC3E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2.5 Graphics Card Requirements</w:t>
                            </w:r>
                            <w:r w:rsidR="00BC3E4C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4839C6E" w14:textId="5AE4EDC6" w:rsidR="00F57403" w:rsidRPr="009A6136" w:rsidRDefault="00F57403" w:rsidP="00F574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B58F" id="_x0000_s1039" type="#_x0000_t202" style="position:absolute;margin-left:509.4pt;margin-top:64.9pt;width:99pt;height:195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D85E4D5" w14:textId="77777777" w:rsidR="00E86978" w:rsidRDefault="00BC3E4C" w:rsidP="00BC3E4C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2.1 </w:t>
                      </w:r>
                      <w:r w:rsidR="00E86978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Cost of parts</w:t>
                      </w:r>
                    </w:p>
                    <w:p w14:paraId="74105F3E" w14:textId="77777777" w:rsidR="00E86978" w:rsidRDefault="00E86978" w:rsidP="00BC3E4C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1EECB32" w14:textId="77777777" w:rsidR="00E86978" w:rsidRDefault="00E86978" w:rsidP="00BC3E4C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 Types of games being made</w:t>
                      </w:r>
                    </w:p>
                    <w:p w14:paraId="342C4BA0" w14:textId="77777777" w:rsidR="00E86978" w:rsidRDefault="00E86978" w:rsidP="00BC3E4C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1EAFC3A" w14:textId="77777777" w:rsidR="00E86978" w:rsidRDefault="00E86978" w:rsidP="00BC3E4C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 Storage requirements.</w:t>
                      </w:r>
                    </w:p>
                    <w:p w14:paraId="1C62D140" w14:textId="77777777" w:rsidR="00E86978" w:rsidRDefault="00E86978" w:rsidP="00BC3E4C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A66F090" w14:textId="77777777" w:rsidR="00E86978" w:rsidRDefault="00E86978" w:rsidP="00BC3E4C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2.4 RAM requirements.</w:t>
                      </w:r>
                    </w:p>
                    <w:p w14:paraId="1EFBF80C" w14:textId="77777777" w:rsidR="00E86978" w:rsidRDefault="00E86978" w:rsidP="00BC3E4C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00962B1" w14:textId="31DDB37F" w:rsidR="00BC3E4C" w:rsidRPr="009A6136" w:rsidRDefault="00E86978" w:rsidP="00BC3E4C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2.5 Graphics Card Requirements</w:t>
                      </w:r>
                      <w:r w:rsidR="00BC3E4C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4839C6E" w14:textId="5AE4EDC6" w:rsidR="00F57403" w:rsidRPr="009A6136" w:rsidRDefault="00F57403" w:rsidP="00F5740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57403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BAB424" wp14:editId="132F2EDD">
                <wp:simplePos x="0" y="0"/>
                <wp:positionH relativeFrom="column">
                  <wp:posOffset>4964430</wp:posOffset>
                </wp:positionH>
                <wp:positionV relativeFrom="paragraph">
                  <wp:posOffset>819785</wp:posOffset>
                </wp:positionV>
                <wp:extent cx="1257300" cy="2479040"/>
                <wp:effectExtent l="57150" t="38100" r="76200" b="92710"/>
                <wp:wrapThrough wrapText="bothSides">
                  <wp:wrapPolygon edited="0">
                    <wp:start x="-982" y="-332"/>
                    <wp:lineTo x="-982" y="21910"/>
                    <wp:lineTo x="-655" y="22242"/>
                    <wp:lineTo x="22255" y="22242"/>
                    <wp:lineTo x="22582" y="21246"/>
                    <wp:lineTo x="22582" y="-332"/>
                    <wp:lineTo x="-982" y="-332"/>
                  </wp:wrapPolygon>
                </wp:wrapThrough>
                <wp:docPr id="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479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mpd="sng">
                          <a:solidFill>
                            <a:srgbClr val="A5A5A5"/>
                          </a:solidFill>
                        </a:ln>
                        <a:effectLst>
                          <a:outerShdw blurRad="50800" dist="12700" dir="5400000" algn="t" rotWithShape="0">
                            <a:sysClr val="window" lastClr="FFFFFF">
                              <a:lumMod val="75000"/>
                              <a:alpha val="40000"/>
                            </a:sysClr>
                          </a:outerShdw>
                        </a:effectLst>
                      </wps:spPr>
                      <wps:txbx>
                        <w:txbxContent>
                          <w:p w14:paraId="462BD271" w14:textId="7330A276" w:rsidR="00F57403" w:rsidRDefault="00B10EA4" w:rsidP="00B10EA4">
                            <w:pPr>
                              <w:pStyle w:val="NormalWeb"/>
                              <w:numPr>
                                <w:ilvl w:val="1"/>
                                <w:numId w:val="14"/>
                              </w:numPr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List of tasks that will be required</w:t>
                            </w:r>
                            <w:r w:rsidR="00BC3E4C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by staff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6141EDA" w14:textId="77777777" w:rsidR="00B10EA4" w:rsidRDefault="00B10EA4" w:rsidP="00B10EA4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1F86945B" w14:textId="3367C87F" w:rsidR="00B10EA4" w:rsidRPr="00BC3E4C" w:rsidRDefault="00B10EA4" w:rsidP="00BC3E4C">
                            <w:pPr>
                              <w:pStyle w:val="NormalWeb"/>
                              <w:numPr>
                                <w:ilvl w:val="1"/>
                                <w:numId w:val="14"/>
                              </w:numPr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What programs are required for these tasks.</w:t>
                            </w:r>
                          </w:p>
                          <w:p w14:paraId="0931D6EA" w14:textId="77777777" w:rsidR="00B10EA4" w:rsidRDefault="00B10EA4" w:rsidP="00B10EA4">
                            <w:pPr>
                              <w:pStyle w:val="ListParagraph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80E966A" w14:textId="2DE5FDF6" w:rsidR="00B10EA4" w:rsidRDefault="00B10EA4" w:rsidP="00B10EA4">
                            <w:pPr>
                              <w:pStyle w:val="NormalWeb"/>
                              <w:numPr>
                                <w:ilvl w:val="1"/>
                                <w:numId w:val="14"/>
                              </w:numPr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How many people are using these devices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14:paraId="712756E9" w14:textId="77777777" w:rsidR="00B10EA4" w:rsidRDefault="00B10EA4" w:rsidP="00B10EA4">
                            <w:pPr>
                              <w:pStyle w:val="ListParagraph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6B4C8215" w14:textId="77777777" w:rsidR="00B10EA4" w:rsidRDefault="00B10EA4" w:rsidP="00B1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4813A508" w14:textId="77777777" w:rsidR="00B10EA4" w:rsidRPr="009A6136" w:rsidRDefault="00B10EA4" w:rsidP="00B10EA4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B424" id="_x0000_s1040" type="#_x0000_t202" style="position:absolute;margin-left:390.9pt;margin-top:64.55pt;width:99pt;height:195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" fillcolor="window" strokecolor="#a5a5a5" strokeweight="1pt">
                <v:shadow on="t" color="#bfbfbf" opacity="26214f" origin=",-.5" offset="0,1pt"/>
                <v:textbox>
                  <w:txbxContent>
                    <w:p w14:paraId="462BD271" w14:textId="7330A276" w:rsidR="00F57403" w:rsidRDefault="00B10EA4" w:rsidP="00B10EA4">
                      <w:pPr>
                        <w:pStyle w:val="NormalWeb"/>
                        <w:numPr>
                          <w:ilvl w:val="1"/>
                          <w:numId w:val="14"/>
                        </w:numPr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List of tasks that will be required</w:t>
                      </w:r>
                      <w:r w:rsidR="00BC3E4C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by staff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.</w:t>
                      </w:r>
                    </w:p>
                    <w:p w14:paraId="16141EDA" w14:textId="77777777" w:rsidR="00B10EA4" w:rsidRDefault="00B10EA4" w:rsidP="00B10EA4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1F86945B" w14:textId="3367C87F" w:rsidR="00B10EA4" w:rsidRPr="00BC3E4C" w:rsidRDefault="00B10EA4" w:rsidP="00BC3E4C">
                      <w:pPr>
                        <w:pStyle w:val="NormalWeb"/>
                        <w:numPr>
                          <w:ilvl w:val="1"/>
                          <w:numId w:val="14"/>
                        </w:numPr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What programs are required for these tasks.</w:t>
                      </w:r>
                    </w:p>
                    <w:p w14:paraId="0931D6EA" w14:textId="77777777" w:rsidR="00B10EA4" w:rsidRDefault="00B10EA4" w:rsidP="00B10EA4">
                      <w:pPr>
                        <w:pStyle w:val="ListParagraph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80E966A" w14:textId="2DE5FDF6" w:rsidR="00B10EA4" w:rsidRDefault="00B10EA4" w:rsidP="00B10EA4">
                      <w:pPr>
                        <w:pStyle w:val="NormalWeb"/>
                        <w:numPr>
                          <w:ilvl w:val="1"/>
                          <w:numId w:val="14"/>
                        </w:numPr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How many people are using these devices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?</w:t>
                      </w:r>
                    </w:p>
                    <w:p w14:paraId="712756E9" w14:textId="77777777" w:rsidR="00B10EA4" w:rsidRDefault="00B10EA4" w:rsidP="00B10EA4">
                      <w:pPr>
                        <w:pStyle w:val="ListParagraph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6B4C8215" w14:textId="77777777" w:rsidR="00B10EA4" w:rsidRDefault="00B10EA4" w:rsidP="00B10EA4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4813A508" w14:textId="77777777" w:rsidR="00B10EA4" w:rsidRPr="009A6136" w:rsidRDefault="00B10EA4" w:rsidP="00B10EA4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29C54A7" w14:textId="38343EA4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2687716" w14:textId="7A38D548" w:rsidR="00846E38" w:rsidRPr="00846E38" w:rsidRDefault="005842E3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E6C321" wp14:editId="193FE12E">
                <wp:simplePos x="0" y="0"/>
                <wp:positionH relativeFrom="column">
                  <wp:posOffset>748665</wp:posOffset>
                </wp:positionH>
                <wp:positionV relativeFrom="paragraph">
                  <wp:posOffset>29210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F0DC9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2.3pt" to="58.9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D3473B" wp14:editId="6421D892">
                <wp:simplePos x="0" y="0"/>
                <wp:positionH relativeFrom="column">
                  <wp:posOffset>2267585</wp:posOffset>
                </wp:positionH>
                <wp:positionV relativeFrom="paragraph">
                  <wp:posOffset>58420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8D8BA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4.6pt" to="178.5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E67C26" wp14:editId="0EAF5694">
                <wp:simplePos x="0" y="0"/>
                <wp:positionH relativeFrom="column">
                  <wp:posOffset>3691890</wp:posOffset>
                </wp:positionH>
                <wp:positionV relativeFrom="paragraph">
                  <wp:posOffset>144145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DA3DF" id="Straight Connector 48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pt,11.35pt" to="290.7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C55D2B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DE4ED4" wp14:editId="5DBC1B99">
                <wp:simplePos x="0" y="0"/>
                <wp:positionH relativeFrom="column">
                  <wp:posOffset>5626100</wp:posOffset>
                </wp:positionH>
                <wp:positionV relativeFrom="paragraph">
                  <wp:posOffset>112395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69A3D"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pt,8.85pt" to="443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45ug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C55D2B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AC5AE" wp14:editId="2A792C02">
                <wp:simplePos x="0" y="0"/>
                <wp:positionH relativeFrom="column">
                  <wp:posOffset>7092315</wp:posOffset>
                </wp:positionH>
                <wp:positionV relativeFrom="paragraph">
                  <wp:posOffset>112395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A6820" id="Straight Connector 6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45pt,8.85pt" to="558.4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45ug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2CAD80E7" w14:textId="0C1624C7" w:rsidR="00846E38" w:rsidRPr="00846E38" w:rsidRDefault="00C55D2B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19E0D" wp14:editId="57E77EE3">
                <wp:simplePos x="0" y="0"/>
                <wp:positionH relativeFrom="column">
                  <wp:posOffset>8573135</wp:posOffset>
                </wp:positionH>
                <wp:positionV relativeFrom="paragraph">
                  <wp:posOffset>13970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F5B63" id="Straight Connector 6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.05pt,1.1pt" to="675.0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45ug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1736E5C7" w14:textId="77777777" w:rsidR="00846E38" w:rsidRDefault="00846E38" w:rsidP="00846E38">
      <w:pPr>
        <w:jc w:val="right"/>
        <w:rPr>
          <w:rFonts w:ascii="Century Gothic" w:hAnsi="Century Gothic" w:cs="Arial"/>
          <w:b/>
          <w:sz w:val="20"/>
          <w:szCs w:val="20"/>
        </w:rPr>
      </w:pPr>
    </w:p>
    <w:p w14:paraId="3019BE30" w14:textId="77777777" w:rsidR="00846E38" w:rsidRPr="004054B7" w:rsidRDefault="00846E38" w:rsidP="00846E38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05D794FF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62BADA74" w14:textId="77777777" w:rsidR="0014292B" w:rsidRPr="00846E38" w:rsidRDefault="0014292B">
      <w:pPr>
        <w:rPr>
          <w:rFonts w:ascii="Century Gothic" w:hAnsi="Century Gothic"/>
          <w:sz w:val="20"/>
          <w:szCs w:val="20"/>
        </w:rPr>
      </w:pPr>
    </w:p>
    <w:sectPr w:rsidR="0014292B" w:rsidRPr="00846E38" w:rsidSect="00113629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813B" w14:textId="77777777" w:rsidR="00CD245A" w:rsidRDefault="00CD245A" w:rsidP="00B01A05">
      <w:r>
        <w:separator/>
      </w:r>
    </w:p>
  </w:endnote>
  <w:endnote w:type="continuationSeparator" w:id="0">
    <w:p w14:paraId="08F40347" w14:textId="77777777" w:rsidR="00CD245A" w:rsidRDefault="00CD245A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63315" w14:textId="77777777" w:rsidR="00CD245A" w:rsidRDefault="00CD245A" w:rsidP="00B01A05">
      <w:r>
        <w:separator/>
      </w:r>
    </w:p>
  </w:footnote>
  <w:footnote w:type="continuationSeparator" w:id="0">
    <w:p w14:paraId="0C1B4DB1" w14:textId="77777777" w:rsidR="00CD245A" w:rsidRDefault="00CD245A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2DEF"/>
    <w:multiLevelType w:val="multilevel"/>
    <w:tmpl w:val="5DA4D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4875EE"/>
    <w:multiLevelType w:val="multilevel"/>
    <w:tmpl w:val="5DA4D7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A3556E0"/>
    <w:multiLevelType w:val="multilevel"/>
    <w:tmpl w:val="5DA4D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8B1B0A"/>
    <w:multiLevelType w:val="multilevel"/>
    <w:tmpl w:val="085286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3415B5"/>
    <w:multiLevelType w:val="multilevel"/>
    <w:tmpl w:val="5DA4D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F2B4E7A"/>
    <w:multiLevelType w:val="multilevel"/>
    <w:tmpl w:val="5DA4D7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FD52EFA"/>
    <w:multiLevelType w:val="hybridMultilevel"/>
    <w:tmpl w:val="EC08A1E0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64624C9"/>
    <w:multiLevelType w:val="hybridMultilevel"/>
    <w:tmpl w:val="62E441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84B36"/>
    <w:multiLevelType w:val="multilevel"/>
    <w:tmpl w:val="5DA4D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BC306B2"/>
    <w:multiLevelType w:val="multilevel"/>
    <w:tmpl w:val="5DA4D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D252DD9"/>
    <w:multiLevelType w:val="multilevel"/>
    <w:tmpl w:val="17CAF8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1" w15:restartNumberingAfterBreak="0">
    <w:nsid w:val="61BC26F7"/>
    <w:multiLevelType w:val="multilevel"/>
    <w:tmpl w:val="5DA4D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FB12E29"/>
    <w:multiLevelType w:val="multilevel"/>
    <w:tmpl w:val="5DA4D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1AD4621"/>
    <w:multiLevelType w:val="multilevel"/>
    <w:tmpl w:val="5DA4D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71F3A2A"/>
    <w:multiLevelType w:val="multilevel"/>
    <w:tmpl w:val="5DA4D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D9506CF"/>
    <w:multiLevelType w:val="multilevel"/>
    <w:tmpl w:val="5DA4D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15"/>
  </w:num>
  <w:num w:numId="10">
    <w:abstractNumId w:val="11"/>
  </w:num>
  <w:num w:numId="11">
    <w:abstractNumId w:val="4"/>
  </w:num>
  <w:num w:numId="12">
    <w:abstractNumId w:val="3"/>
  </w:num>
  <w:num w:numId="13">
    <w:abstractNumId w:val="5"/>
  </w:num>
  <w:num w:numId="14">
    <w:abstractNumId w:val="8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A0"/>
    <w:rsid w:val="00051EBB"/>
    <w:rsid w:val="00070C33"/>
    <w:rsid w:val="000926F6"/>
    <w:rsid w:val="000C5AA8"/>
    <w:rsid w:val="00113629"/>
    <w:rsid w:val="001240D7"/>
    <w:rsid w:val="00132F7D"/>
    <w:rsid w:val="0014292B"/>
    <w:rsid w:val="001C615A"/>
    <w:rsid w:val="00240CCB"/>
    <w:rsid w:val="00243542"/>
    <w:rsid w:val="003C7519"/>
    <w:rsid w:val="003D0B17"/>
    <w:rsid w:val="00526FA3"/>
    <w:rsid w:val="005405B1"/>
    <w:rsid w:val="00565780"/>
    <w:rsid w:val="005842E3"/>
    <w:rsid w:val="005B2D85"/>
    <w:rsid w:val="005F5A78"/>
    <w:rsid w:val="006A285A"/>
    <w:rsid w:val="006C2FFB"/>
    <w:rsid w:val="006C6400"/>
    <w:rsid w:val="006F5384"/>
    <w:rsid w:val="00727D58"/>
    <w:rsid w:val="007B71B6"/>
    <w:rsid w:val="007E16DE"/>
    <w:rsid w:val="00846E38"/>
    <w:rsid w:val="008D4662"/>
    <w:rsid w:val="00906E58"/>
    <w:rsid w:val="0091097D"/>
    <w:rsid w:val="009155D8"/>
    <w:rsid w:val="00931695"/>
    <w:rsid w:val="00933D6F"/>
    <w:rsid w:val="009356AB"/>
    <w:rsid w:val="00977458"/>
    <w:rsid w:val="00997AA0"/>
    <w:rsid w:val="009A6136"/>
    <w:rsid w:val="009B376D"/>
    <w:rsid w:val="009E0257"/>
    <w:rsid w:val="009F26E7"/>
    <w:rsid w:val="00A46C5B"/>
    <w:rsid w:val="00AB3D3F"/>
    <w:rsid w:val="00AC1FED"/>
    <w:rsid w:val="00B01A05"/>
    <w:rsid w:val="00B10EA4"/>
    <w:rsid w:val="00B944B7"/>
    <w:rsid w:val="00BC3E4C"/>
    <w:rsid w:val="00BF03C1"/>
    <w:rsid w:val="00C46D57"/>
    <w:rsid w:val="00C55D2B"/>
    <w:rsid w:val="00CA64DD"/>
    <w:rsid w:val="00CD245A"/>
    <w:rsid w:val="00E86978"/>
    <w:rsid w:val="00EC79D4"/>
    <w:rsid w:val="00EF487C"/>
    <w:rsid w:val="00F57403"/>
    <w:rsid w:val="00F70CB0"/>
    <w:rsid w:val="00FB1B80"/>
    <w:rsid w:val="00FC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E172D"/>
  <w14:defaultImageDpi w14:val="32767"/>
  <w15:docId w15:val="{F0523F65-8DC1-4A58-B06D-32666341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99"/>
    <w:rsid w:val="00846E3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i\Downloads\IC-WBS-Tree-Diagram-Template-872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793AF-50FE-4DC7-9D04-2858BBDA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IC-WBS-Tree-Diagram-Template-8721_WORD.dotx</Template>
  <TotalTime>246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</dc:creator>
  <cp:lastModifiedBy>Luke Stanbridge</cp:lastModifiedBy>
  <cp:revision>13</cp:revision>
  <dcterms:created xsi:type="dcterms:W3CDTF">2021-02-19T05:16:00Z</dcterms:created>
  <dcterms:modified xsi:type="dcterms:W3CDTF">2022-08-12T06:35:00Z</dcterms:modified>
</cp:coreProperties>
</file>